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A25105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1D4F5AA42DE14E7FAD3C2FE635A1E56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A25105" w:rsidRDefault="00532F77">
                <w:pPr>
                  <w:pStyle w:val="CompanyName"/>
                </w:pPr>
                <w:r>
                  <w:t xml:space="preserve">Gilbert </w:t>
                </w:r>
                <w:proofErr w:type="spellStart"/>
                <w:r>
                  <w:t>Sauceda</w:t>
                </w:r>
                <w:proofErr w:type="spellEnd"/>
              </w:p>
            </w:sdtContent>
          </w:sdt>
          <w:p w:rsidR="00A25105" w:rsidRDefault="00A25105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0A1D42DE21EE494E8AD9041C18D5F9A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A25105" w:rsidRDefault="00532F77">
                <w:pPr>
                  <w:pStyle w:val="ContactInformation"/>
                </w:pPr>
                <w:r>
                  <w:t xml:space="preserve">4951 </w:t>
                </w:r>
                <w:proofErr w:type="spellStart"/>
                <w:r>
                  <w:t>Lambeth</w:t>
                </w:r>
                <w:proofErr w:type="spellEnd"/>
                <w:r>
                  <w:t xml:space="preserve"> Dr.</w:t>
                </w:r>
              </w:p>
            </w:sdtContent>
          </w:sdt>
          <w:p w:rsidR="00A25105" w:rsidRDefault="002620BA">
            <w:pPr>
              <w:pStyle w:val="ContactInformation"/>
            </w:pPr>
            <w:r>
              <w:t xml:space="preserve">Phone </w:t>
            </w:r>
            <w:sdt>
              <w:sdtPr>
                <w:alias w:val="Company Phone"/>
                <w:id w:val="265011821"/>
                <w:placeholder>
                  <w:docPart w:val="A94EF283DD8E4B149434DEB2AF51604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532F77">
                  <w:t>512-579-1355</w:t>
                </w:r>
              </w:sdtContent>
            </w:sdt>
          </w:p>
          <w:p w:rsidR="00A25105" w:rsidRDefault="00A25105" w:rsidP="00532F77">
            <w:pPr>
              <w:pStyle w:val="ContactInformation"/>
            </w:pPr>
          </w:p>
        </w:tc>
        <w:tc>
          <w:tcPr>
            <w:tcW w:w="5388" w:type="dxa"/>
          </w:tcPr>
          <w:p w:rsidR="00A25105" w:rsidRDefault="002620BA">
            <w:pPr>
              <w:pStyle w:val="Invoice"/>
            </w:pPr>
            <w:r>
              <w:t>INVOICE</w:t>
            </w:r>
          </w:p>
        </w:tc>
      </w:tr>
      <w:tr w:rsidR="00A25105">
        <w:trPr>
          <w:trHeight w:val="795"/>
          <w:jc w:val="center"/>
        </w:trPr>
        <w:tc>
          <w:tcPr>
            <w:tcW w:w="5412" w:type="dxa"/>
            <w:vMerge/>
          </w:tcPr>
          <w:p w:rsidR="00A25105" w:rsidRDefault="00A25105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A25105" w:rsidRDefault="002620BA">
            <w:pPr>
              <w:pStyle w:val="RightAligned"/>
            </w:pPr>
            <w:r>
              <w:t>Invoice #10</w:t>
            </w:r>
            <w:r w:rsidR="00C43E2B">
              <w:t>4</w:t>
            </w:r>
          </w:p>
          <w:p w:rsidR="00A25105" w:rsidRDefault="002620BA" w:rsidP="00C43E2B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63D662273B68485F9A95CEB84029B93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7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E5D92">
                  <w:t>7</w:t>
                </w:r>
                <w:r w:rsidR="007B3663">
                  <w:t>/</w:t>
                </w:r>
                <w:r w:rsidR="00C43E2B">
                  <w:t>20</w:t>
                </w:r>
                <w:r w:rsidR="007B3663">
                  <w:t>/2014</w:t>
                </w:r>
              </w:sdtContent>
            </w:sdt>
          </w:p>
        </w:tc>
      </w:tr>
    </w:tbl>
    <w:p w:rsidR="00A25105" w:rsidRDefault="00A25105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A25105">
        <w:trPr>
          <w:trHeight w:val="1440"/>
          <w:jc w:val="center"/>
        </w:trPr>
        <w:tc>
          <w:tcPr>
            <w:tcW w:w="5400" w:type="dxa"/>
          </w:tcPr>
          <w:p w:rsidR="00A25105" w:rsidRDefault="002620BA">
            <w:pPr>
              <w:pStyle w:val="ColumnHeading"/>
            </w:pPr>
            <w:r>
              <w:t>To:</w:t>
            </w:r>
          </w:p>
          <w:p w:rsidR="00A25105" w:rsidRDefault="00532F77">
            <w:pPr>
              <w:pStyle w:val="ContactInformation"/>
            </w:pPr>
            <w:r>
              <w:t>Matthew McKee</w:t>
            </w:r>
          </w:p>
          <w:p w:rsidR="00A25105" w:rsidRDefault="00532F77">
            <w:pPr>
              <w:pStyle w:val="ContactInformation"/>
            </w:pPr>
            <w:proofErr w:type="spellStart"/>
            <w:r>
              <w:t>KudoTree</w:t>
            </w:r>
            <w:proofErr w:type="spellEnd"/>
          </w:p>
          <w:p w:rsidR="00A25105" w:rsidRDefault="00532F77">
            <w:pPr>
              <w:pStyle w:val="ContactInformation"/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 xml:space="preserve">11103 Burr Oak </w:t>
            </w:r>
            <w:proofErr w:type="spellStart"/>
            <w:r>
              <w:rPr>
                <w:color w:val="333333"/>
                <w:sz w:val="21"/>
                <w:szCs w:val="21"/>
                <w:shd w:val="clear" w:color="auto" w:fill="FFFFFF"/>
              </w:rPr>
              <w:t>Dr</w:t>
            </w:r>
            <w:proofErr w:type="spellEnd"/>
          </w:p>
          <w:p w:rsidR="00A25105" w:rsidRDefault="00532F77">
            <w:pPr>
              <w:pStyle w:val="ContactInformation"/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San Antonio, Texas 78230</w:t>
            </w:r>
          </w:p>
          <w:p w:rsidR="00A25105" w:rsidRDefault="004C55BD" w:rsidP="004C55BD">
            <w:pPr>
              <w:pStyle w:val="ContactInformation"/>
            </w:pPr>
            <w:r>
              <w:t>210-858-0481</w:t>
            </w:r>
          </w:p>
        </w:tc>
        <w:tc>
          <w:tcPr>
            <w:tcW w:w="5400" w:type="dxa"/>
          </w:tcPr>
          <w:p w:rsidR="00A25105" w:rsidRDefault="002620BA">
            <w:pPr>
              <w:pStyle w:val="ColumnHeading"/>
            </w:pPr>
            <w:r>
              <w:t>For:</w:t>
            </w:r>
          </w:p>
          <w:p w:rsidR="00A25105" w:rsidRDefault="004C55BD">
            <w:pPr>
              <w:pStyle w:val="ContactInformation"/>
            </w:pPr>
            <w:r>
              <w:t xml:space="preserve">Web </w:t>
            </w:r>
            <w:r w:rsidR="007A7762">
              <w:t xml:space="preserve">&amp; Phone Application </w:t>
            </w:r>
            <w:r>
              <w:t xml:space="preserve">Development for </w:t>
            </w:r>
            <w:proofErr w:type="spellStart"/>
            <w:r>
              <w:t>KudoTree</w:t>
            </w:r>
            <w:proofErr w:type="spellEnd"/>
            <w:r>
              <w:t xml:space="preserve"> MVP</w:t>
            </w:r>
          </w:p>
          <w:p w:rsidR="00A25105" w:rsidRDefault="00A25105" w:rsidP="004C55BD">
            <w:pPr>
              <w:pStyle w:val="ContactInformation"/>
            </w:pPr>
          </w:p>
        </w:tc>
      </w:tr>
    </w:tbl>
    <w:p w:rsidR="00A25105" w:rsidRDefault="00A25105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  <w:gridCol w:w="1530"/>
        <w:gridCol w:w="1530"/>
      </w:tblGrid>
      <w:tr w:rsidR="00A2510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105" w:rsidRDefault="002620BA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105" w:rsidRDefault="002620BA">
            <w:pPr>
              <w:pStyle w:val="CenteredColumnHeading"/>
            </w:pPr>
            <w:r>
              <w:t>HOURS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105" w:rsidRDefault="002620BA">
            <w:pPr>
              <w:pStyle w:val="CenteredColumnHeading"/>
            </w:pPr>
            <w:r>
              <w:t>RATE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105" w:rsidRDefault="002620BA">
            <w:pPr>
              <w:pStyle w:val="CenteredColumnHeading"/>
            </w:pPr>
            <w:r>
              <w:t>AMOUNT</w:t>
            </w:r>
          </w:p>
        </w:tc>
      </w:tr>
      <w:tr w:rsidR="00A2510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105" w:rsidRDefault="007268E9" w:rsidP="007268E9">
            <w:pPr>
              <w:pStyle w:val="TableText"/>
            </w:pPr>
            <w:r>
              <w:t>KM-44</w:t>
            </w:r>
            <w:r>
              <w:tab/>
              <w:t xml:space="preserve">User can see list of companies </w:t>
            </w:r>
            <w:r>
              <w:t>he/she is indirectly associated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268E9">
            <w:pPr>
              <w:pStyle w:val="TableText"/>
              <w:jc w:val="right"/>
            </w:pPr>
            <w: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268E9">
            <w:pPr>
              <w:pStyle w:val="Amount"/>
            </w:pPr>
            <w:r>
              <w:t>300</w:t>
            </w:r>
          </w:p>
        </w:tc>
      </w:tr>
      <w:tr w:rsidR="00A2510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8E9" w:rsidRDefault="007268E9" w:rsidP="007268E9">
            <w:pPr>
              <w:pStyle w:val="TableText"/>
            </w:pPr>
            <w:r>
              <w:t>KM-45</w:t>
            </w:r>
            <w:r>
              <w:tab/>
              <w:t xml:space="preserve">User can search </w:t>
            </w:r>
            <w:proofErr w:type="spellStart"/>
            <w:r>
              <w:t>KudoTree</w:t>
            </w:r>
            <w:proofErr w:type="spellEnd"/>
            <w:r>
              <w:t xml:space="preserve"> as a public user</w:t>
            </w:r>
          </w:p>
          <w:p w:rsidR="00A25105" w:rsidRDefault="00A2510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268E9">
            <w:pPr>
              <w:pStyle w:val="TableText"/>
              <w:jc w:val="right"/>
            </w:pPr>
            <w: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268E9">
            <w:pPr>
              <w:pStyle w:val="Amount"/>
            </w:pPr>
            <w:r>
              <w:t>240</w:t>
            </w:r>
          </w:p>
        </w:tc>
      </w:tr>
      <w:tr w:rsidR="00A2510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8E9" w:rsidRDefault="007268E9" w:rsidP="007268E9">
            <w:pPr>
              <w:pStyle w:val="TableText"/>
            </w:pPr>
            <w:r>
              <w:t>KM-46</w:t>
            </w:r>
            <w:r>
              <w:tab/>
              <w:t>Public user can see search results</w:t>
            </w:r>
          </w:p>
          <w:p w:rsidR="00A25105" w:rsidRDefault="00A2510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268E9">
            <w:pPr>
              <w:pStyle w:val="TableText"/>
              <w:jc w:val="right"/>
            </w:pPr>
            <w: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268E9">
            <w:pPr>
              <w:pStyle w:val="Amount"/>
            </w:pPr>
            <w:r>
              <w:t>180</w:t>
            </w:r>
          </w:p>
        </w:tc>
      </w:tr>
      <w:tr w:rsidR="00A2510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8E9" w:rsidRDefault="007268E9" w:rsidP="007268E9">
            <w:pPr>
              <w:pStyle w:val="TableText"/>
            </w:pPr>
            <w:r>
              <w:t>KM-52</w:t>
            </w:r>
            <w:r>
              <w:tab/>
              <w:t xml:space="preserve">User can manage his/her </w:t>
            </w:r>
            <w:proofErr w:type="spellStart"/>
            <w:r>
              <w:t>Kudotree</w:t>
            </w:r>
            <w:proofErr w:type="spellEnd"/>
          </w:p>
          <w:p w:rsidR="00A25105" w:rsidRDefault="00A2510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268E9">
            <w:pPr>
              <w:pStyle w:val="TableText"/>
              <w:jc w:val="right"/>
            </w:pPr>
            <w: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268E9">
            <w:pPr>
              <w:pStyle w:val="Amount"/>
            </w:pPr>
            <w:r>
              <w:t>360</w:t>
            </w:r>
          </w:p>
        </w:tc>
      </w:tr>
      <w:tr w:rsidR="00A2510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8E9" w:rsidRDefault="007268E9" w:rsidP="007268E9">
            <w:pPr>
              <w:pStyle w:val="TableText"/>
            </w:pPr>
            <w:r>
              <w:t>KM-54</w:t>
            </w:r>
            <w:r>
              <w:tab/>
              <w:t xml:space="preserve">User can give someone a </w:t>
            </w:r>
            <w:proofErr w:type="spellStart"/>
            <w:r>
              <w:t>kudo</w:t>
            </w:r>
            <w:proofErr w:type="spellEnd"/>
          </w:p>
          <w:p w:rsidR="00A25105" w:rsidRDefault="00A2510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268E9">
            <w:pPr>
              <w:pStyle w:val="TableText"/>
              <w:jc w:val="right"/>
            </w:pPr>
            <w: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268E9">
            <w:pPr>
              <w:pStyle w:val="Amount"/>
            </w:pPr>
            <w:r>
              <w:t>90</w:t>
            </w:r>
          </w:p>
        </w:tc>
      </w:tr>
      <w:tr w:rsidR="00A2510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8E9" w:rsidRDefault="007268E9" w:rsidP="007268E9">
            <w:pPr>
              <w:pStyle w:val="TableText"/>
            </w:pPr>
            <w:r>
              <w:t>KM-55</w:t>
            </w:r>
            <w:r>
              <w:tab/>
              <w:t>User can prefer someone</w:t>
            </w:r>
          </w:p>
          <w:p w:rsidR="00A25105" w:rsidRDefault="00A2510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268E9">
            <w:pPr>
              <w:pStyle w:val="TableText"/>
              <w:jc w:val="right"/>
            </w:pPr>
            <w: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268E9">
            <w:pPr>
              <w:pStyle w:val="Amount"/>
            </w:pPr>
            <w:r>
              <w:t>180</w:t>
            </w:r>
          </w:p>
        </w:tc>
      </w:tr>
      <w:tr w:rsidR="00A2510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8E9" w:rsidRDefault="007268E9" w:rsidP="007268E9">
            <w:pPr>
              <w:pStyle w:val="TableText"/>
            </w:pPr>
            <w:r>
              <w:t>KM-56</w:t>
            </w:r>
            <w:r>
              <w:tab/>
              <w:t>User can make a connection</w:t>
            </w:r>
          </w:p>
          <w:p w:rsidR="00A25105" w:rsidRDefault="00A2510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268E9">
            <w:pPr>
              <w:pStyle w:val="TableText"/>
              <w:jc w:val="right"/>
            </w:pPr>
            <w: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25105" w:rsidRDefault="007268E9">
            <w:pPr>
              <w:pStyle w:val="Amount"/>
            </w:pPr>
            <w:r>
              <w:t>180</w:t>
            </w:r>
          </w:p>
        </w:tc>
      </w:tr>
      <w:tr w:rsidR="001F68B2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8B2" w:rsidRDefault="007268E9" w:rsidP="004405E0">
            <w:pPr>
              <w:pStyle w:val="TableText"/>
            </w:pPr>
            <w:r>
              <w:t>KM-64</w:t>
            </w:r>
            <w:r>
              <w:tab/>
              <w:t>User can use Market Place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F68B2" w:rsidRDefault="007268E9">
            <w:pPr>
              <w:pStyle w:val="TableText"/>
              <w:jc w:val="right"/>
            </w:pPr>
            <w: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F68B2" w:rsidRDefault="008A6803">
            <w:pPr>
              <w:pStyle w:val="Amount"/>
            </w:pPr>
            <w:r>
              <w:t>$</w:t>
            </w:r>
            <w:r w:rsidR="001448BE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F68B2" w:rsidRDefault="007268E9">
            <w:pPr>
              <w:pStyle w:val="Amount"/>
            </w:pPr>
            <w:r>
              <w:t>300</w:t>
            </w:r>
          </w:p>
        </w:tc>
      </w:tr>
      <w:tr w:rsidR="001E58B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8B6" w:rsidRDefault="001E58B6" w:rsidP="001E58B6">
            <w:pPr>
              <w:pStyle w:val="TableText"/>
            </w:pPr>
            <w:bookmarkStart w:id="0" w:name="_GoBack"/>
            <w:bookmarkEnd w:id="0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1E58B6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1E58B6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1E58B6">
            <w:pPr>
              <w:pStyle w:val="Amount"/>
            </w:pPr>
          </w:p>
        </w:tc>
      </w:tr>
      <w:tr w:rsidR="001E58B6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41C" w:rsidRPr="007B041C" w:rsidRDefault="007B041C" w:rsidP="007B041C">
            <w:pPr>
              <w:pStyle w:val="TableText"/>
              <w:jc w:val="right"/>
              <w:rPr>
                <w:b/>
              </w:rPr>
            </w:pPr>
            <w:r w:rsidRPr="007B041C">
              <w:rPr>
                <w:b/>
              </w:rPr>
              <w:t>TOTAL</w:t>
            </w:r>
            <w:r w:rsidR="00A81A52">
              <w:rPr>
                <w:b/>
              </w:rPr>
              <w:t xml:space="preserve"> HRS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7268E9">
            <w:pPr>
              <w:pStyle w:val="TableText"/>
              <w:jc w:val="right"/>
            </w:pPr>
            <w:r>
              <w:t>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Default="00AE01BA">
            <w:pPr>
              <w:pStyle w:val="Amount"/>
            </w:pPr>
            <w:r>
              <w:t>$30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1E58B6" w:rsidRPr="007268E9" w:rsidRDefault="0042287C" w:rsidP="007268E9">
            <w:pPr>
              <w:pStyle w:val="Amount"/>
              <w:rPr>
                <w:strike/>
              </w:rPr>
            </w:pPr>
            <w:r w:rsidRPr="007268E9">
              <w:rPr>
                <w:strike/>
              </w:rPr>
              <w:t>$</w:t>
            </w:r>
            <w:r w:rsidR="007268E9" w:rsidRPr="007268E9">
              <w:rPr>
                <w:strike/>
              </w:rPr>
              <w:t>1830</w:t>
            </w:r>
          </w:p>
        </w:tc>
      </w:tr>
      <w:tr w:rsidR="00A81A52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A52" w:rsidRPr="007B041C" w:rsidRDefault="00A81A52" w:rsidP="00763596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PAYABLE HRS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Default="00A81A52">
            <w:pPr>
              <w:pStyle w:val="TableText"/>
              <w:jc w:val="right"/>
            </w:pPr>
            <w:r>
              <w:t>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Default="00A81A52">
            <w:pPr>
              <w:pStyle w:val="Amount"/>
            </w:pPr>
            <w:r>
              <w:t>$30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Default="0042287C">
            <w:pPr>
              <w:pStyle w:val="Amount"/>
            </w:pPr>
            <w:r>
              <w:t>$</w:t>
            </w:r>
            <w:r w:rsidR="00A81A52">
              <w:t>1200</w:t>
            </w:r>
          </w:p>
        </w:tc>
      </w:tr>
      <w:tr w:rsidR="00A81A52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A52" w:rsidRDefault="00A81A52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Default="00A81A52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Default="00A81A52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Default="00A81A52">
            <w:pPr>
              <w:pStyle w:val="Amount"/>
            </w:pPr>
          </w:p>
        </w:tc>
      </w:tr>
      <w:tr w:rsidR="00A81A52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A52" w:rsidRDefault="00A81A52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Default="00A81A52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Default="00A81A52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Default="00A81A52">
            <w:pPr>
              <w:pStyle w:val="Amount"/>
            </w:pPr>
          </w:p>
        </w:tc>
      </w:tr>
      <w:tr w:rsidR="00A81A52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1A52" w:rsidRDefault="00A81A52"/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89465D" w:rsidRPr="0089465D" w:rsidRDefault="00A81A52" w:rsidP="0089465D">
            <w:pPr>
              <w:pStyle w:val="RightAligned"/>
              <w:rPr>
                <w:b/>
                <w:sz w:val="28"/>
                <w:szCs w:val="28"/>
              </w:rPr>
            </w:pPr>
            <w:r w:rsidRPr="0089465D">
              <w:rPr>
                <w:b/>
                <w:sz w:val="28"/>
                <w:szCs w:val="28"/>
              </w:rPr>
              <w:t>TOTAL</w:t>
            </w:r>
            <w:r w:rsidR="0089465D" w:rsidRPr="0089465D">
              <w:rPr>
                <w:b/>
                <w:sz w:val="28"/>
                <w:szCs w:val="28"/>
              </w:rPr>
              <w:t xml:space="preserve"> DUE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81A52" w:rsidRPr="0089465D" w:rsidRDefault="00A81A52">
            <w:pPr>
              <w:pStyle w:val="Amount"/>
              <w:rPr>
                <w:b/>
                <w:sz w:val="28"/>
                <w:szCs w:val="28"/>
              </w:rPr>
            </w:pPr>
            <w:r w:rsidRPr="0089465D">
              <w:rPr>
                <w:b/>
                <w:sz w:val="28"/>
                <w:szCs w:val="28"/>
              </w:rPr>
              <w:t>$1200</w:t>
            </w:r>
          </w:p>
        </w:tc>
      </w:tr>
    </w:tbl>
    <w:p w:rsidR="00A25105" w:rsidRDefault="00A25105"/>
    <w:tbl>
      <w:tblPr>
        <w:tblW w:w="10800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A25105">
        <w:trPr>
          <w:trHeight w:val="1584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25105" w:rsidRDefault="002620BA">
            <w:pPr>
              <w:pStyle w:val="TableText"/>
            </w:pPr>
            <w:r>
              <w:t xml:space="preserve">Make all checks payable to </w:t>
            </w:r>
            <w:sdt>
              <w:sdtPr>
                <w:alias w:val="Company"/>
                <w:id w:val="242283893"/>
                <w:placeholder>
                  <w:docPart w:val="0A6294123AEC411E8434D29E986BB6B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532F77">
                  <w:t xml:space="preserve">Gilbert </w:t>
                </w:r>
                <w:proofErr w:type="spellStart"/>
                <w:r w:rsidR="00532F77">
                  <w:t>Sauceda</w:t>
                </w:r>
                <w:proofErr w:type="spellEnd"/>
              </w:sdtContent>
            </w:sdt>
          </w:p>
          <w:p w:rsidR="00A25105" w:rsidRDefault="00A25105">
            <w:pPr>
              <w:pStyle w:val="TableText"/>
            </w:pPr>
          </w:p>
        </w:tc>
      </w:tr>
      <w:tr w:rsidR="00A25105">
        <w:trPr>
          <w:trHeight w:val="432"/>
          <w:jc w:val="center"/>
        </w:trPr>
        <w:tc>
          <w:tcPr>
            <w:tcW w:w="10800" w:type="dxa"/>
            <w:vAlign w:val="center"/>
          </w:tcPr>
          <w:p w:rsidR="00A25105" w:rsidRDefault="00A25105">
            <w:pPr>
              <w:pStyle w:val="CenteredColumnHeading"/>
            </w:pPr>
          </w:p>
        </w:tc>
      </w:tr>
    </w:tbl>
    <w:p w:rsidR="00A25105" w:rsidRDefault="00A25105"/>
    <w:sectPr w:rsidR="00A25105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77"/>
    <w:rsid w:val="001448BE"/>
    <w:rsid w:val="001E58B6"/>
    <w:rsid w:val="001F68B2"/>
    <w:rsid w:val="002620BA"/>
    <w:rsid w:val="002749DB"/>
    <w:rsid w:val="0042287C"/>
    <w:rsid w:val="004C55BD"/>
    <w:rsid w:val="00532F77"/>
    <w:rsid w:val="005E37A7"/>
    <w:rsid w:val="00656F6B"/>
    <w:rsid w:val="00704B9C"/>
    <w:rsid w:val="007268E9"/>
    <w:rsid w:val="007879E8"/>
    <w:rsid w:val="007A7762"/>
    <w:rsid w:val="007B041C"/>
    <w:rsid w:val="007B3663"/>
    <w:rsid w:val="00812F18"/>
    <w:rsid w:val="008234AC"/>
    <w:rsid w:val="0089465D"/>
    <w:rsid w:val="008A6803"/>
    <w:rsid w:val="00A25105"/>
    <w:rsid w:val="00A6362C"/>
    <w:rsid w:val="00A81A52"/>
    <w:rsid w:val="00AB7E62"/>
    <w:rsid w:val="00AE01BA"/>
    <w:rsid w:val="00BB45D3"/>
    <w:rsid w:val="00C15616"/>
    <w:rsid w:val="00C43E2B"/>
    <w:rsid w:val="00EE5D9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qFormat="1"/>
    <w:lsdException w:name="Subtitle" w:uiPriority="5" w:qFormat="1"/>
    <w:lsdException w:name="Block Text" w:uiPriority="3" w:qFormat="1"/>
    <w:lsdException w:name="Strong" w:semiHidden="0" w:uiPriority="2" w:unhideWhenUsed="0"/>
    <w:lsdException w:name="Emphasis" w:uiPriority="2" w:qFormat="1"/>
    <w:lsdException w:name="Table Grid" w:semiHidden="0" w:uiPriority="1" w:unhideWhenUsed="0"/>
    <w:lsdException w:name="Revision" w:uiPriority="0" w:unhideWhenUsed="0"/>
    <w:lsdException w:name="List Paragraph" w:uiPriority="29" w:qFormat="1"/>
    <w:lsdException w:name="Quote" w:uiPriority="2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qFormat="1"/>
    <w:lsdException w:name="Subtitle" w:uiPriority="5" w:qFormat="1"/>
    <w:lsdException w:name="Block Text" w:uiPriority="3" w:qFormat="1"/>
    <w:lsdException w:name="Strong" w:semiHidden="0" w:uiPriority="2" w:unhideWhenUsed="0"/>
    <w:lsdException w:name="Emphasis" w:uiPriority="2" w:qFormat="1"/>
    <w:lsdException w:name="Table Grid" w:semiHidden="0" w:uiPriority="1" w:unhideWhenUsed="0"/>
    <w:lsdException w:name="Revision" w:uiPriority="0" w:unhideWhenUsed="0"/>
    <w:lsdException w:name="List Paragraph" w:uiPriority="29" w:qFormat="1"/>
    <w:lsdException w:name="Quote" w:uiPriority="2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Invoice_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4F5AA42DE14E7FAD3C2FE635A1E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FD532-E36E-4928-9CDF-1CC08D39D780}"/>
      </w:docPartPr>
      <w:docPartBody>
        <w:p w:rsidR="00BD7760" w:rsidRDefault="0042633C">
          <w:pPr>
            <w:pStyle w:val="1D4F5AA42DE14E7FAD3C2FE635A1E562"/>
          </w:pPr>
          <w:r>
            <w:t>[Company Name]</w:t>
          </w:r>
        </w:p>
      </w:docPartBody>
    </w:docPart>
    <w:docPart>
      <w:docPartPr>
        <w:name w:val="0A1D42DE21EE494E8AD9041C18D5F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09434-6BAA-4CBE-A584-F0C4DE059A7E}"/>
      </w:docPartPr>
      <w:docPartBody>
        <w:p w:rsidR="00BD7760" w:rsidRDefault="0042633C">
          <w:pPr>
            <w:pStyle w:val="0A1D42DE21EE494E8AD9041C18D5F9AA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A94EF283DD8E4B149434DEB2AF516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4BBEE-0853-42E7-BD1B-D2D2C18C7163}"/>
      </w:docPartPr>
      <w:docPartBody>
        <w:p w:rsidR="00BD7760" w:rsidRDefault="0042633C">
          <w:pPr>
            <w:pStyle w:val="A94EF283DD8E4B149434DEB2AF51604A"/>
          </w:pPr>
          <w:r>
            <w:t>[Phone Number]</w:t>
          </w:r>
        </w:p>
      </w:docPartBody>
    </w:docPart>
    <w:docPart>
      <w:docPartPr>
        <w:name w:val="63D662273B68485F9A95CEB84029B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6BAB3-0565-4A0F-B833-43AEDE61D73F}"/>
      </w:docPartPr>
      <w:docPartBody>
        <w:p w:rsidR="00BD7760" w:rsidRDefault="0042633C">
          <w:pPr>
            <w:pStyle w:val="63D662273B68485F9A95CEB84029B937"/>
          </w:pPr>
          <w:r>
            <w:t>[Pick the date]</w:t>
          </w:r>
        </w:p>
      </w:docPartBody>
    </w:docPart>
    <w:docPart>
      <w:docPartPr>
        <w:name w:val="0A6294123AEC411E8434D29E986BB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473E9-71DF-435C-A80A-80D5440B3AC1}"/>
      </w:docPartPr>
      <w:docPartBody>
        <w:p w:rsidR="00BD7760" w:rsidRDefault="0042633C">
          <w:pPr>
            <w:pStyle w:val="0A6294123AEC411E8434D29E986BB6B3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3C"/>
    <w:rsid w:val="002D0887"/>
    <w:rsid w:val="00400542"/>
    <w:rsid w:val="0042633C"/>
    <w:rsid w:val="00494C44"/>
    <w:rsid w:val="00BD7760"/>
    <w:rsid w:val="00D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4F5AA42DE14E7FAD3C2FE635A1E562">
    <w:name w:val="1D4F5AA42DE14E7FAD3C2FE635A1E562"/>
  </w:style>
  <w:style w:type="paragraph" w:customStyle="1" w:styleId="ECA0AF3035DB43E59B701F1C66BDDAAC">
    <w:name w:val="ECA0AF3035DB43E59B701F1C66BDDAAC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0A1D42DE21EE494E8AD9041C18D5F9AA">
    <w:name w:val="0A1D42DE21EE494E8AD9041C18D5F9AA"/>
  </w:style>
  <w:style w:type="paragraph" w:customStyle="1" w:styleId="A94EF283DD8E4B149434DEB2AF51604A">
    <w:name w:val="A94EF283DD8E4B149434DEB2AF51604A"/>
  </w:style>
  <w:style w:type="paragraph" w:customStyle="1" w:styleId="0348FF81D4774F37877B6D005C9412E4">
    <w:name w:val="0348FF81D4774F37877B6D005C9412E4"/>
  </w:style>
  <w:style w:type="paragraph" w:customStyle="1" w:styleId="4C860D49025043F3B9AECB5388C9D183">
    <w:name w:val="4C860D49025043F3B9AECB5388C9D183"/>
  </w:style>
  <w:style w:type="paragraph" w:customStyle="1" w:styleId="63D662273B68485F9A95CEB84029B937">
    <w:name w:val="63D662273B68485F9A95CEB84029B937"/>
  </w:style>
  <w:style w:type="paragraph" w:customStyle="1" w:styleId="6844F3622898457D8463035D5251B22D">
    <w:name w:val="6844F3622898457D8463035D5251B22D"/>
  </w:style>
  <w:style w:type="paragraph" w:customStyle="1" w:styleId="E85433EAD2E34E168385CEC00CB0F1F5">
    <w:name w:val="E85433EAD2E34E168385CEC00CB0F1F5"/>
  </w:style>
  <w:style w:type="paragraph" w:customStyle="1" w:styleId="AE0F402829EC437D81E1DD66AA832140">
    <w:name w:val="AE0F402829EC437D81E1DD66AA832140"/>
  </w:style>
  <w:style w:type="paragraph" w:customStyle="1" w:styleId="DDCD4837580D46E3ADDBEB063768F582">
    <w:name w:val="DDCD4837580D46E3ADDBEB063768F582"/>
  </w:style>
  <w:style w:type="paragraph" w:customStyle="1" w:styleId="1E603CDBE74146EF9F55ACF367BB3651">
    <w:name w:val="1E603CDBE74146EF9F55ACF367BB3651"/>
  </w:style>
  <w:style w:type="paragraph" w:customStyle="1" w:styleId="EE03F66D71894B7DB2A0DB7448E4A6D4">
    <w:name w:val="EE03F66D71894B7DB2A0DB7448E4A6D4"/>
  </w:style>
  <w:style w:type="paragraph" w:customStyle="1" w:styleId="6D8CC5FFE4D24A4B9E386773985057E1">
    <w:name w:val="6D8CC5FFE4D24A4B9E386773985057E1"/>
  </w:style>
  <w:style w:type="paragraph" w:customStyle="1" w:styleId="0A6294123AEC411E8434D29E986BB6B3">
    <w:name w:val="0A6294123AEC411E8434D29E986BB6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4F5AA42DE14E7FAD3C2FE635A1E562">
    <w:name w:val="1D4F5AA42DE14E7FAD3C2FE635A1E562"/>
  </w:style>
  <w:style w:type="paragraph" w:customStyle="1" w:styleId="ECA0AF3035DB43E59B701F1C66BDDAAC">
    <w:name w:val="ECA0AF3035DB43E59B701F1C66BDDAAC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0A1D42DE21EE494E8AD9041C18D5F9AA">
    <w:name w:val="0A1D42DE21EE494E8AD9041C18D5F9AA"/>
  </w:style>
  <w:style w:type="paragraph" w:customStyle="1" w:styleId="A94EF283DD8E4B149434DEB2AF51604A">
    <w:name w:val="A94EF283DD8E4B149434DEB2AF51604A"/>
  </w:style>
  <w:style w:type="paragraph" w:customStyle="1" w:styleId="0348FF81D4774F37877B6D005C9412E4">
    <w:name w:val="0348FF81D4774F37877B6D005C9412E4"/>
  </w:style>
  <w:style w:type="paragraph" w:customStyle="1" w:styleId="4C860D49025043F3B9AECB5388C9D183">
    <w:name w:val="4C860D49025043F3B9AECB5388C9D183"/>
  </w:style>
  <w:style w:type="paragraph" w:customStyle="1" w:styleId="63D662273B68485F9A95CEB84029B937">
    <w:name w:val="63D662273B68485F9A95CEB84029B937"/>
  </w:style>
  <w:style w:type="paragraph" w:customStyle="1" w:styleId="6844F3622898457D8463035D5251B22D">
    <w:name w:val="6844F3622898457D8463035D5251B22D"/>
  </w:style>
  <w:style w:type="paragraph" w:customStyle="1" w:styleId="E85433EAD2E34E168385CEC00CB0F1F5">
    <w:name w:val="E85433EAD2E34E168385CEC00CB0F1F5"/>
  </w:style>
  <w:style w:type="paragraph" w:customStyle="1" w:styleId="AE0F402829EC437D81E1DD66AA832140">
    <w:name w:val="AE0F402829EC437D81E1DD66AA832140"/>
  </w:style>
  <w:style w:type="paragraph" w:customStyle="1" w:styleId="DDCD4837580D46E3ADDBEB063768F582">
    <w:name w:val="DDCD4837580D46E3ADDBEB063768F582"/>
  </w:style>
  <w:style w:type="paragraph" w:customStyle="1" w:styleId="1E603CDBE74146EF9F55ACF367BB3651">
    <w:name w:val="1E603CDBE74146EF9F55ACF367BB3651"/>
  </w:style>
  <w:style w:type="paragraph" w:customStyle="1" w:styleId="EE03F66D71894B7DB2A0DB7448E4A6D4">
    <w:name w:val="EE03F66D71894B7DB2A0DB7448E4A6D4"/>
  </w:style>
  <w:style w:type="paragraph" w:customStyle="1" w:styleId="6D8CC5FFE4D24A4B9E386773985057E1">
    <w:name w:val="6D8CC5FFE4D24A4B9E386773985057E1"/>
  </w:style>
  <w:style w:type="paragraph" w:customStyle="1" w:styleId="0A6294123AEC411E8434D29E986BB6B3">
    <w:name w:val="0A6294123AEC411E8434D29E986BB6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2014-07-20T00:00:00</PublishDate>
  <Abstract/>
  <CompanyAddress>4951 Lambeth Dr.</CompanyAddress>
  <CompanyPhone>512-579-1355</CompanyPhone>
  <CompanyFax>[Fax Number]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4AC32A-C8EF-4D41-B11C-F737528D9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Invoice_service.dotx</Template>
  <TotalTime>75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Gilbert Sauceda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creator>Alex</dc:creator>
  <cp:lastModifiedBy>Alex</cp:lastModifiedBy>
  <cp:revision>5</cp:revision>
  <cp:lastPrinted>2014-07-22T20:12:00Z</cp:lastPrinted>
  <dcterms:created xsi:type="dcterms:W3CDTF">2014-07-21T19:27:00Z</dcterms:created>
  <dcterms:modified xsi:type="dcterms:W3CDTF">2014-07-22T20:13:00Z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TC100726799990</vt:lpwstr>
  </property>
</Properties>
</file>