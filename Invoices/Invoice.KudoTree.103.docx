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12"/>
        <w:gridCol w:w="5388"/>
      </w:tblGrid>
      <w:tr w:rsidR="00A25105">
        <w:trPr>
          <w:trHeight w:val="795"/>
          <w:jc w:val="center"/>
        </w:trPr>
        <w:tc>
          <w:tcPr>
            <w:tcW w:w="5412" w:type="dxa"/>
            <w:vMerge w:val="restart"/>
          </w:tcPr>
          <w:sdt>
            <w:sdtPr>
              <w:alias w:val="Company"/>
              <w:id w:val="242283766"/>
              <w:placeholder>
                <w:docPart w:val="1D4F5AA42DE14E7FAD3C2FE635A1E56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 w:rsidR="00A25105" w:rsidRDefault="00532F77">
                <w:pPr>
                  <w:pStyle w:val="CompanyName"/>
                </w:pPr>
                <w:r>
                  <w:t xml:space="preserve">Gilbert </w:t>
                </w:r>
                <w:proofErr w:type="spellStart"/>
                <w:r>
                  <w:t>Sauceda</w:t>
                </w:r>
                <w:proofErr w:type="spellEnd"/>
              </w:p>
            </w:sdtContent>
          </w:sdt>
          <w:p w:rsidR="00A25105" w:rsidRDefault="00A25105">
            <w:pPr>
              <w:pStyle w:val="Slogan"/>
            </w:pPr>
          </w:p>
          <w:sdt>
            <w:sdtPr>
              <w:alias w:val="Company Address"/>
              <w:tag w:val="Company Address"/>
              <w:id w:val="265011815"/>
              <w:placeholder>
                <w:docPart w:val="0A1D42DE21EE494E8AD9041C18D5F9AA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A25105" w:rsidRDefault="00532F77">
                <w:pPr>
                  <w:pStyle w:val="ContactInformation"/>
                </w:pPr>
                <w:r>
                  <w:t xml:space="preserve">4951 </w:t>
                </w:r>
                <w:proofErr w:type="spellStart"/>
                <w:r>
                  <w:t>Lambeth</w:t>
                </w:r>
                <w:proofErr w:type="spellEnd"/>
                <w:r>
                  <w:t xml:space="preserve"> Dr.</w:t>
                </w:r>
              </w:p>
            </w:sdtContent>
          </w:sdt>
          <w:p w:rsidR="00A25105" w:rsidRDefault="002620BA">
            <w:pPr>
              <w:pStyle w:val="ContactInformation"/>
            </w:pPr>
            <w:r>
              <w:t xml:space="preserve">Phone </w:t>
            </w:r>
            <w:sdt>
              <w:sdtPr>
                <w:alias w:val="Company Phone"/>
                <w:id w:val="265011821"/>
                <w:placeholder>
                  <w:docPart w:val="A94EF283DD8E4B149434DEB2AF51604A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 w:rsidR="00532F77">
                  <w:t>512-579-1355</w:t>
                </w:r>
              </w:sdtContent>
            </w:sdt>
          </w:p>
          <w:p w:rsidR="00A25105" w:rsidRDefault="00A25105" w:rsidP="00532F77">
            <w:pPr>
              <w:pStyle w:val="ContactInformation"/>
            </w:pPr>
          </w:p>
        </w:tc>
        <w:tc>
          <w:tcPr>
            <w:tcW w:w="5388" w:type="dxa"/>
          </w:tcPr>
          <w:p w:rsidR="00A25105" w:rsidRDefault="002620BA">
            <w:pPr>
              <w:pStyle w:val="Invoice"/>
            </w:pPr>
            <w:r>
              <w:t>INVOICE</w:t>
            </w:r>
          </w:p>
        </w:tc>
      </w:tr>
      <w:tr w:rsidR="00A25105">
        <w:trPr>
          <w:trHeight w:val="795"/>
          <w:jc w:val="center"/>
        </w:trPr>
        <w:tc>
          <w:tcPr>
            <w:tcW w:w="5412" w:type="dxa"/>
            <w:vMerge/>
          </w:tcPr>
          <w:p w:rsidR="00A25105" w:rsidRDefault="00A25105">
            <w:pPr>
              <w:pStyle w:val="Heading2"/>
            </w:pPr>
          </w:p>
        </w:tc>
        <w:tc>
          <w:tcPr>
            <w:tcW w:w="5388" w:type="dxa"/>
            <w:vAlign w:val="bottom"/>
          </w:tcPr>
          <w:p w:rsidR="00A25105" w:rsidRDefault="002620BA">
            <w:pPr>
              <w:pStyle w:val="RightAligned"/>
            </w:pPr>
            <w:r>
              <w:t>Invoice #10</w:t>
            </w:r>
            <w:r w:rsidR="007879E8">
              <w:t>3</w:t>
            </w:r>
          </w:p>
          <w:p w:rsidR="00A25105" w:rsidRDefault="002620BA" w:rsidP="00EE5D92">
            <w:pPr>
              <w:pStyle w:val="RightAligned"/>
              <w:rPr>
                <w:b/>
                <w:bCs/>
              </w:rPr>
            </w:pPr>
            <w:r>
              <w:t xml:space="preserve">Date: </w:t>
            </w:r>
            <w:sdt>
              <w:sdtPr>
                <w:id w:val="242283825"/>
                <w:placeholder>
                  <w:docPart w:val="63D662273B68485F9A95CEB84029B937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7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EE5D92">
                  <w:t>7</w:t>
                </w:r>
                <w:r w:rsidR="007B3663">
                  <w:t>/</w:t>
                </w:r>
                <w:r w:rsidR="00EE5D92">
                  <w:t>13</w:t>
                </w:r>
                <w:r w:rsidR="007B3663">
                  <w:t>/2014</w:t>
                </w:r>
              </w:sdtContent>
            </w:sdt>
          </w:p>
        </w:tc>
      </w:tr>
    </w:tbl>
    <w:p w:rsidR="00A25105" w:rsidRDefault="00A25105"/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A25105">
        <w:trPr>
          <w:trHeight w:val="1440"/>
          <w:jc w:val="center"/>
        </w:trPr>
        <w:tc>
          <w:tcPr>
            <w:tcW w:w="5400" w:type="dxa"/>
          </w:tcPr>
          <w:p w:rsidR="00A25105" w:rsidRDefault="002620BA">
            <w:pPr>
              <w:pStyle w:val="ColumnHeading"/>
            </w:pPr>
            <w:r>
              <w:t>To:</w:t>
            </w:r>
          </w:p>
          <w:p w:rsidR="00A25105" w:rsidRDefault="00532F77">
            <w:pPr>
              <w:pStyle w:val="ContactInformation"/>
            </w:pPr>
            <w:r>
              <w:t>Matthew McKee</w:t>
            </w:r>
          </w:p>
          <w:p w:rsidR="00A25105" w:rsidRDefault="00532F77">
            <w:pPr>
              <w:pStyle w:val="ContactInformation"/>
            </w:pPr>
            <w:proofErr w:type="spellStart"/>
            <w:r>
              <w:t>KudoTree</w:t>
            </w:r>
            <w:proofErr w:type="spellEnd"/>
          </w:p>
          <w:p w:rsidR="00A25105" w:rsidRDefault="00532F77">
            <w:pPr>
              <w:pStyle w:val="ContactInformation"/>
            </w:pPr>
            <w:r>
              <w:rPr>
                <w:color w:val="333333"/>
                <w:sz w:val="21"/>
                <w:szCs w:val="21"/>
                <w:shd w:val="clear" w:color="auto" w:fill="FFFFFF"/>
              </w:rPr>
              <w:t xml:space="preserve">11103 Burr Oak </w:t>
            </w:r>
            <w:proofErr w:type="spellStart"/>
            <w:r>
              <w:rPr>
                <w:color w:val="333333"/>
                <w:sz w:val="21"/>
                <w:szCs w:val="21"/>
                <w:shd w:val="clear" w:color="auto" w:fill="FFFFFF"/>
              </w:rPr>
              <w:t>Dr</w:t>
            </w:r>
            <w:proofErr w:type="spellEnd"/>
          </w:p>
          <w:p w:rsidR="00A25105" w:rsidRDefault="00532F77">
            <w:pPr>
              <w:pStyle w:val="ContactInformation"/>
            </w:pPr>
            <w:r>
              <w:rPr>
                <w:color w:val="333333"/>
                <w:sz w:val="21"/>
                <w:szCs w:val="21"/>
                <w:shd w:val="clear" w:color="auto" w:fill="FFFFFF"/>
              </w:rPr>
              <w:t>San Antonio, Texas 78230</w:t>
            </w:r>
          </w:p>
          <w:p w:rsidR="00A25105" w:rsidRDefault="004C55BD" w:rsidP="004C55BD">
            <w:pPr>
              <w:pStyle w:val="ContactInformation"/>
            </w:pPr>
            <w:r>
              <w:t>210-858-0481</w:t>
            </w:r>
          </w:p>
        </w:tc>
        <w:tc>
          <w:tcPr>
            <w:tcW w:w="5400" w:type="dxa"/>
          </w:tcPr>
          <w:p w:rsidR="00A25105" w:rsidRDefault="002620BA">
            <w:pPr>
              <w:pStyle w:val="ColumnHeading"/>
            </w:pPr>
            <w:r>
              <w:t>For:</w:t>
            </w:r>
          </w:p>
          <w:p w:rsidR="00A25105" w:rsidRDefault="004C55BD">
            <w:pPr>
              <w:pStyle w:val="ContactInformation"/>
            </w:pPr>
            <w:r>
              <w:t xml:space="preserve">Web </w:t>
            </w:r>
            <w:r w:rsidR="007A7762">
              <w:t xml:space="preserve">&amp; Phone Application </w:t>
            </w:r>
            <w:r>
              <w:t xml:space="preserve">Development for </w:t>
            </w:r>
            <w:proofErr w:type="spellStart"/>
            <w:r>
              <w:t>KudoTree</w:t>
            </w:r>
            <w:proofErr w:type="spellEnd"/>
            <w:r>
              <w:t xml:space="preserve"> MVP</w:t>
            </w:r>
          </w:p>
          <w:p w:rsidR="00A25105" w:rsidRDefault="00A25105" w:rsidP="004C55BD">
            <w:pPr>
              <w:pStyle w:val="ContactInformation"/>
            </w:pPr>
          </w:p>
        </w:tc>
      </w:tr>
    </w:tbl>
    <w:p w:rsidR="00A25105" w:rsidRDefault="00A25105"/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6210"/>
        <w:gridCol w:w="1530"/>
        <w:gridCol w:w="1530"/>
        <w:gridCol w:w="1530"/>
      </w:tblGrid>
      <w:tr w:rsidR="00A2510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25105" w:rsidRDefault="002620BA">
            <w:pPr>
              <w:pStyle w:val="CenteredColumnHeading"/>
            </w:pPr>
            <w:r>
              <w:t>DESCRIPTION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25105" w:rsidRDefault="002620BA">
            <w:pPr>
              <w:pStyle w:val="CenteredColumnHeading"/>
            </w:pPr>
            <w:r>
              <w:t>HOURS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25105" w:rsidRDefault="002620BA">
            <w:pPr>
              <w:pStyle w:val="CenteredColumnHeading"/>
            </w:pPr>
            <w:r>
              <w:t>RATE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25105" w:rsidRDefault="002620BA">
            <w:pPr>
              <w:pStyle w:val="CenteredColumnHeading"/>
            </w:pPr>
            <w:r>
              <w:t>AMOUNT</w:t>
            </w:r>
          </w:p>
        </w:tc>
      </w:tr>
      <w:tr w:rsidR="00A2510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105" w:rsidRDefault="007B041C" w:rsidP="007B041C">
            <w:pPr>
              <w:pStyle w:val="TableText"/>
            </w:pPr>
            <w:r>
              <w:t>KM-49</w:t>
            </w:r>
            <w:r>
              <w:tab/>
              <w:t>User can see who's viewed him/her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25105" w:rsidRDefault="007B041C">
            <w:pPr>
              <w:pStyle w:val="TableText"/>
              <w:jc w:val="right"/>
            </w:pPr>
            <w: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25105" w:rsidRDefault="008A6803">
            <w:pPr>
              <w:pStyle w:val="Amount"/>
            </w:pPr>
            <w:r>
              <w:t>$</w:t>
            </w:r>
            <w:r w:rsidR="001448BE"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25105" w:rsidRDefault="0042287C">
            <w:pPr>
              <w:pStyle w:val="Amount"/>
            </w:pPr>
            <w:r>
              <w:t>$</w:t>
            </w:r>
            <w:r w:rsidR="007B041C">
              <w:t>150</w:t>
            </w:r>
          </w:p>
        </w:tc>
      </w:tr>
      <w:tr w:rsidR="00A2510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105" w:rsidRDefault="007B041C">
            <w:pPr>
              <w:pStyle w:val="TableText"/>
            </w:pPr>
            <w:r>
              <w:t>KM-50</w:t>
            </w:r>
            <w:r>
              <w:tab/>
              <w:t>User can see who he/she has viewed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25105" w:rsidRDefault="007B041C">
            <w:pPr>
              <w:pStyle w:val="TableText"/>
              <w:jc w:val="right"/>
            </w:pPr>
            <w: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25105" w:rsidRDefault="008A6803">
            <w:pPr>
              <w:pStyle w:val="Amount"/>
            </w:pPr>
            <w:r>
              <w:t>$</w:t>
            </w:r>
            <w:r w:rsidR="001448BE"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25105" w:rsidRDefault="0042287C">
            <w:pPr>
              <w:pStyle w:val="Amount"/>
            </w:pPr>
            <w:r>
              <w:t>$</w:t>
            </w:r>
            <w:r w:rsidR="00A81A52">
              <w:t>90</w:t>
            </w:r>
          </w:p>
        </w:tc>
      </w:tr>
      <w:tr w:rsidR="00A2510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105" w:rsidRDefault="007B041C">
            <w:pPr>
              <w:pStyle w:val="TableText"/>
            </w:pPr>
            <w:r>
              <w:t>KM-51</w:t>
            </w:r>
            <w:r>
              <w:tab/>
              <w:t>User can see a list of Suggested Connections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25105" w:rsidRDefault="007B041C">
            <w:pPr>
              <w:pStyle w:val="TableText"/>
              <w:jc w:val="right"/>
            </w:pPr>
            <w:r>
              <w:t>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25105" w:rsidRDefault="008A6803">
            <w:pPr>
              <w:pStyle w:val="Amount"/>
            </w:pPr>
            <w:r>
              <w:t>$</w:t>
            </w:r>
            <w:r w:rsidR="001448BE"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25105" w:rsidRDefault="0042287C">
            <w:pPr>
              <w:pStyle w:val="Amount"/>
            </w:pPr>
            <w:r>
              <w:t>$</w:t>
            </w:r>
            <w:r w:rsidR="00A81A52">
              <w:t>240</w:t>
            </w:r>
          </w:p>
        </w:tc>
      </w:tr>
      <w:tr w:rsidR="00A2510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105" w:rsidRDefault="007B041C">
            <w:pPr>
              <w:pStyle w:val="TableText"/>
            </w:pPr>
            <w:r>
              <w:t>KM-53</w:t>
            </w:r>
            <w:r>
              <w:tab/>
              <w:t>User can make connections and prefer on Profile page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25105" w:rsidRDefault="007B041C">
            <w:pPr>
              <w:pStyle w:val="TableText"/>
              <w:jc w:val="right"/>
            </w:pPr>
            <w: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25105" w:rsidRDefault="008A6803">
            <w:pPr>
              <w:pStyle w:val="Amount"/>
            </w:pPr>
            <w:r>
              <w:t>$</w:t>
            </w:r>
            <w:r w:rsidR="001448BE"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25105" w:rsidRDefault="0042287C">
            <w:pPr>
              <w:pStyle w:val="Amount"/>
            </w:pPr>
            <w:r>
              <w:t>$</w:t>
            </w:r>
            <w:r w:rsidR="00A81A52">
              <w:t>180</w:t>
            </w:r>
          </w:p>
        </w:tc>
      </w:tr>
      <w:tr w:rsidR="00A2510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105" w:rsidRDefault="007B041C">
            <w:pPr>
              <w:pStyle w:val="TableText"/>
            </w:pPr>
            <w:r>
              <w:t>KM-57</w:t>
            </w:r>
            <w:r>
              <w:tab/>
              <w:t>On Home tabs - Preferred, Star, People you prefer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25105" w:rsidRDefault="007B041C">
            <w:pPr>
              <w:pStyle w:val="TableText"/>
              <w:jc w:val="right"/>
            </w:pPr>
            <w: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25105" w:rsidRDefault="008A6803">
            <w:pPr>
              <w:pStyle w:val="Amount"/>
            </w:pPr>
            <w:r>
              <w:t>$</w:t>
            </w:r>
            <w:r w:rsidR="001448BE"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25105" w:rsidRDefault="0042287C">
            <w:pPr>
              <w:pStyle w:val="Amount"/>
            </w:pPr>
            <w:r>
              <w:t>$</w:t>
            </w:r>
            <w:r w:rsidR="00A81A52">
              <w:t>60</w:t>
            </w:r>
          </w:p>
        </w:tc>
      </w:tr>
      <w:tr w:rsidR="00A2510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105" w:rsidRDefault="007B041C">
            <w:pPr>
              <w:pStyle w:val="TableText"/>
            </w:pPr>
            <w:r>
              <w:t>KM-58</w:t>
            </w:r>
            <w:r>
              <w:tab/>
              <w:t>Home page tabs - person icon - people prefer you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25105" w:rsidRDefault="007B041C">
            <w:pPr>
              <w:pStyle w:val="TableText"/>
              <w:jc w:val="right"/>
            </w:pPr>
            <w: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25105" w:rsidRDefault="008A6803">
            <w:pPr>
              <w:pStyle w:val="Amount"/>
            </w:pPr>
            <w:r>
              <w:t>$</w:t>
            </w:r>
            <w:r w:rsidR="001448BE"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25105" w:rsidRDefault="0042287C">
            <w:pPr>
              <w:pStyle w:val="Amount"/>
            </w:pPr>
            <w:r>
              <w:t>$</w:t>
            </w:r>
            <w:r w:rsidR="00A81A52">
              <w:t>60</w:t>
            </w:r>
          </w:p>
        </w:tc>
      </w:tr>
      <w:tr w:rsidR="00A2510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105" w:rsidRDefault="007B041C">
            <w:pPr>
              <w:pStyle w:val="TableText"/>
            </w:pPr>
            <w:r>
              <w:t>KM-59</w:t>
            </w:r>
            <w:r>
              <w:tab/>
              <w:t>Home page tabs - globe tab - All activity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25105" w:rsidRDefault="007B041C">
            <w:pPr>
              <w:pStyle w:val="TableText"/>
              <w:jc w:val="right"/>
            </w:pPr>
            <w: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25105" w:rsidRDefault="008A6803">
            <w:pPr>
              <w:pStyle w:val="Amount"/>
            </w:pPr>
            <w:r>
              <w:t>$</w:t>
            </w:r>
            <w:r w:rsidR="001448BE"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25105" w:rsidRDefault="0042287C">
            <w:pPr>
              <w:pStyle w:val="Amount"/>
            </w:pPr>
            <w:r>
              <w:t>$</w:t>
            </w:r>
            <w:r w:rsidR="00A81A52">
              <w:t>120</w:t>
            </w:r>
          </w:p>
        </w:tc>
      </w:tr>
      <w:tr w:rsidR="001F68B2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8B2" w:rsidRDefault="007B041C" w:rsidP="004405E0">
            <w:pPr>
              <w:pStyle w:val="TableText"/>
            </w:pPr>
            <w:r>
              <w:t>KM-60</w:t>
            </w:r>
            <w:r>
              <w:tab/>
              <w:t>Home page - Preferable Connections box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1F68B2" w:rsidRDefault="007B041C">
            <w:pPr>
              <w:pStyle w:val="TableText"/>
              <w:jc w:val="right"/>
            </w:pPr>
            <w: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1F68B2" w:rsidRDefault="008A6803">
            <w:pPr>
              <w:pStyle w:val="Amount"/>
            </w:pPr>
            <w:r>
              <w:t>$</w:t>
            </w:r>
            <w:r w:rsidR="001448BE"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1F68B2" w:rsidRDefault="0042287C">
            <w:pPr>
              <w:pStyle w:val="Amount"/>
            </w:pPr>
            <w:r>
              <w:t>$</w:t>
            </w:r>
            <w:r w:rsidR="00A81A52">
              <w:t>60</w:t>
            </w:r>
          </w:p>
        </w:tc>
      </w:tr>
      <w:tr w:rsidR="001E58B6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8B6" w:rsidRDefault="007B041C" w:rsidP="004405E0">
            <w:pPr>
              <w:pStyle w:val="TableText"/>
            </w:pPr>
            <w:r>
              <w:t>KM-61</w:t>
            </w:r>
            <w:r>
              <w:tab/>
              <w:t>Home page box - Who's viewed you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1E58B6" w:rsidRDefault="007B041C">
            <w:pPr>
              <w:pStyle w:val="TableText"/>
              <w:jc w:val="right"/>
            </w:pPr>
            <w: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1E58B6" w:rsidRDefault="008A6803">
            <w:pPr>
              <w:pStyle w:val="Amount"/>
            </w:pPr>
            <w:r>
              <w:t>$</w:t>
            </w:r>
            <w:r w:rsidR="001448BE"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1E58B6" w:rsidRDefault="0042287C">
            <w:pPr>
              <w:pStyle w:val="Amount"/>
            </w:pPr>
            <w:r>
              <w:t>$</w:t>
            </w:r>
            <w:r w:rsidR="00A81A52">
              <w:t>60</w:t>
            </w:r>
          </w:p>
        </w:tc>
      </w:tr>
      <w:tr w:rsidR="001E58B6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8B6" w:rsidRDefault="007B041C" w:rsidP="001E58B6">
            <w:pPr>
              <w:pStyle w:val="TableText"/>
            </w:pPr>
            <w:r>
              <w:t>KM-62</w:t>
            </w:r>
            <w:r>
              <w:tab/>
              <w:t>Home page box - Who you viewed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1E58B6" w:rsidRDefault="007B041C">
            <w:pPr>
              <w:pStyle w:val="TableText"/>
              <w:jc w:val="right"/>
            </w:pPr>
            <w: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1E58B6" w:rsidRDefault="008A6803">
            <w:pPr>
              <w:pStyle w:val="Amount"/>
            </w:pPr>
            <w:r>
              <w:t>$</w:t>
            </w:r>
            <w:r w:rsidR="001448BE"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1E58B6" w:rsidRDefault="0042287C">
            <w:pPr>
              <w:pStyle w:val="Amount"/>
            </w:pPr>
            <w:r>
              <w:t>$</w:t>
            </w:r>
            <w:r w:rsidR="00A81A52">
              <w:t>60</w:t>
            </w:r>
          </w:p>
        </w:tc>
      </w:tr>
      <w:tr w:rsidR="001E58B6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8B6" w:rsidRDefault="007B041C" w:rsidP="001E58B6">
            <w:pPr>
              <w:pStyle w:val="TableText"/>
            </w:pPr>
            <w:r>
              <w:t>KM-63</w:t>
            </w:r>
            <w:r>
              <w:tab/>
              <w:t>Home page box - Needs of network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1E58B6" w:rsidRDefault="007B041C">
            <w:pPr>
              <w:pStyle w:val="TableText"/>
              <w:jc w:val="right"/>
            </w:pPr>
            <w:r>
              <w:t>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1E58B6" w:rsidRDefault="008A6803">
            <w:pPr>
              <w:pStyle w:val="Amount"/>
            </w:pPr>
            <w:r>
              <w:t>$</w:t>
            </w:r>
            <w:r w:rsidR="001448BE"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1E58B6" w:rsidRDefault="0042287C">
            <w:pPr>
              <w:pStyle w:val="Amount"/>
            </w:pPr>
            <w:r>
              <w:t>$</w:t>
            </w:r>
            <w:r w:rsidR="00A81A52">
              <w:t>300</w:t>
            </w:r>
          </w:p>
        </w:tc>
      </w:tr>
      <w:tr w:rsidR="001E58B6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8B6" w:rsidRDefault="007B041C" w:rsidP="00AB7E62">
            <w:pPr>
              <w:pStyle w:val="TableText"/>
            </w:pPr>
            <w:r>
              <w:t xml:space="preserve">KM-65 </w:t>
            </w:r>
            <w:r>
              <w:tab/>
              <w:t>User can add manage Profile Part 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1E58B6" w:rsidRDefault="007B041C">
            <w:pPr>
              <w:pStyle w:val="TableText"/>
              <w:jc w:val="right"/>
            </w:pPr>
            <w: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1E58B6" w:rsidRDefault="008A6803">
            <w:pPr>
              <w:pStyle w:val="Amount"/>
            </w:pPr>
            <w:r>
              <w:t>$</w:t>
            </w:r>
            <w:r w:rsidR="001448BE"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1E58B6" w:rsidRDefault="0042287C">
            <w:pPr>
              <w:pStyle w:val="Amount"/>
            </w:pPr>
            <w:r>
              <w:t>$</w:t>
            </w:r>
            <w:r w:rsidR="00A81A52">
              <w:t>180</w:t>
            </w:r>
          </w:p>
        </w:tc>
      </w:tr>
      <w:tr w:rsidR="001E58B6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8B6" w:rsidRDefault="001E58B6" w:rsidP="001E58B6">
            <w:pPr>
              <w:pStyle w:val="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1E58B6" w:rsidRDefault="001E58B6">
            <w:pPr>
              <w:pStyle w:val="TableText"/>
              <w:jc w:val="righ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1E58B6" w:rsidRDefault="001E58B6">
            <w:pPr>
              <w:pStyle w:val="Amoun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1E58B6" w:rsidRDefault="001E58B6">
            <w:pPr>
              <w:pStyle w:val="Amount"/>
            </w:pPr>
          </w:p>
        </w:tc>
      </w:tr>
      <w:tr w:rsidR="001E58B6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41C" w:rsidRPr="007B041C" w:rsidRDefault="007B041C" w:rsidP="007B041C">
            <w:pPr>
              <w:pStyle w:val="TableText"/>
              <w:jc w:val="right"/>
              <w:rPr>
                <w:b/>
              </w:rPr>
            </w:pPr>
            <w:r w:rsidRPr="007B041C">
              <w:rPr>
                <w:b/>
              </w:rPr>
              <w:t>TOTAL</w:t>
            </w:r>
            <w:r w:rsidR="00A81A52">
              <w:rPr>
                <w:b/>
              </w:rPr>
              <w:t xml:space="preserve"> HRS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1E58B6" w:rsidRDefault="007B041C">
            <w:pPr>
              <w:pStyle w:val="TableText"/>
              <w:jc w:val="right"/>
            </w:pPr>
            <w:r>
              <w:t>52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1E58B6" w:rsidRDefault="00AE01BA">
            <w:pPr>
              <w:pStyle w:val="Amount"/>
            </w:pPr>
            <w:r>
              <w:t>$30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1E58B6" w:rsidRPr="00AE01BA" w:rsidRDefault="0042287C">
            <w:pPr>
              <w:pStyle w:val="Amount"/>
              <w:rPr>
                <w:strike/>
              </w:rPr>
            </w:pPr>
            <w:r>
              <w:t>$</w:t>
            </w:r>
            <w:r w:rsidR="00AE01BA" w:rsidRPr="00AE01BA">
              <w:rPr>
                <w:strike/>
              </w:rPr>
              <w:t>1560</w:t>
            </w:r>
          </w:p>
        </w:tc>
      </w:tr>
      <w:tr w:rsidR="00A81A52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A52" w:rsidRPr="007B041C" w:rsidRDefault="00A81A52" w:rsidP="00763596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PAYABLE HRS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81A52" w:rsidRDefault="00A81A52">
            <w:pPr>
              <w:pStyle w:val="TableText"/>
              <w:jc w:val="right"/>
            </w:pPr>
            <w:r>
              <w:t>40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81A52" w:rsidRDefault="00A81A52">
            <w:pPr>
              <w:pStyle w:val="Amount"/>
            </w:pPr>
            <w:r>
              <w:t>$30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81A52" w:rsidRDefault="0042287C">
            <w:pPr>
              <w:pStyle w:val="Amount"/>
            </w:pPr>
            <w:r>
              <w:t>$</w:t>
            </w:r>
            <w:r w:rsidR="00A81A52">
              <w:t>1200</w:t>
            </w:r>
          </w:p>
        </w:tc>
      </w:tr>
      <w:tr w:rsidR="00A81A52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A52" w:rsidRDefault="00A81A52">
            <w:pPr>
              <w:pStyle w:val="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81A52" w:rsidRDefault="00A81A52">
            <w:pPr>
              <w:pStyle w:val="TableText"/>
              <w:jc w:val="righ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81A52" w:rsidRDefault="00A81A52">
            <w:pPr>
              <w:pStyle w:val="Amoun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81A52" w:rsidRDefault="00A81A52">
            <w:pPr>
              <w:pStyle w:val="Amount"/>
            </w:pPr>
          </w:p>
        </w:tc>
      </w:tr>
      <w:tr w:rsidR="00A81A52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A52" w:rsidRDefault="00A81A52">
            <w:pPr>
              <w:pStyle w:val="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81A52" w:rsidRDefault="00A81A52">
            <w:pPr>
              <w:pStyle w:val="TableText"/>
              <w:jc w:val="righ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81A52" w:rsidRDefault="00A81A52">
            <w:pPr>
              <w:pStyle w:val="Amoun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81A52" w:rsidRDefault="00A81A52">
            <w:pPr>
              <w:pStyle w:val="Amount"/>
            </w:pPr>
          </w:p>
        </w:tc>
      </w:tr>
      <w:tr w:rsidR="00A81A52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1A52" w:rsidRDefault="00A81A52">
            <w:bookmarkStart w:id="0" w:name="_GoBack" w:colFirst="1" w:colLast="2"/>
          </w:p>
        </w:tc>
        <w:tc>
          <w:tcPr>
            <w:tcW w:w="306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89465D" w:rsidRPr="0089465D" w:rsidRDefault="00A81A52" w:rsidP="0089465D">
            <w:pPr>
              <w:pStyle w:val="RightAligned"/>
              <w:rPr>
                <w:b/>
                <w:sz w:val="28"/>
                <w:szCs w:val="28"/>
              </w:rPr>
            </w:pPr>
            <w:r w:rsidRPr="0089465D">
              <w:rPr>
                <w:b/>
                <w:sz w:val="28"/>
                <w:szCs w:val="28"/>
              </w:rPr>
              <w:t>TOTAL</w:t>
            </w:r>
            <w:r w:rsidR="0089465D" w:rsidRPr="0089465D">
              <w:rPr>
                <w:b/>
                <w:sz w:val="28"/>
                <w:szCs w:val="28"/>
              </w:rPr>
              <w:t xml:space="preserve"> DUE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81A52" w:rsidRPr="0089465D" w:rsidRDefault="00A81A52">
            <w:pPr>
              <w:pStyle w:val="Amount"/>
              <w:rPr>
                <w:b/>
                <w:sz w:val="28"/>
                <w:szCs w:val="28"/>
              </w:rPr>
            </w:pPr>
            <w:r w:rsidRPr="0089465D">
              <w:rPr>
                <w:b/>
                <w:sz w:val="28"/>
                <w:szCs w:val="28"/>
              </w:rPr>
              <w:t>$1200</w:t>
            </w:r>
          </w:p>
        </w:tc>
      </w:tr>
      <w:bookmarkEnd w:id="0"/>
    </w:tbl>
    <w:p w:rsidR="00A25105" w:rsidRDefault="00A25105"/>
    <w:tbl>
      <w:tblPr>
        <w:tblW w:w="10800" w:type="dxa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 w:rsidR="00A25105">
        <w:trPr>
          <w:trHeight w:val="1584"/>
          <w:jc w:val="center"/>
        </w:trPr>
        <w:tc>
          <w:tcPr>
            <w:tcW w:w="1080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25105" w:rsidRDefault="002620BA">
            <w:pPr>
              <w:pStyle w:val="TableText"/>
            </w:pPr>
            <w:r>
              <w:t xml:space="preserve">Make all checks payable to </w:t>
            </w:r>
            <w:sdt>
              <w:sdtPr>
                <w:alias w:val="Company"/>
                <w:id w:val="242283893"/>
                <w:placeholder>
                  <w:docPart w:val="0A6294123AEC411E8434D29E986BB6B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r w:rsidR="00532F77">
                  <w:t xml:space="preserve">Gilbert </w:t>
                </w:r>
                <w:proofErr w:type="spellStart"/>
                <w:r w:rsidR="00532F77">
                  <w:t>Sauceda</w:t>
                </w:r>
                <w:proofErr w:type="spellEnd"/>
              </w:sdtContent>
            </w:sdt>
          </w:p>
          <w:p w:rsidR="00A25105" w:rsidRDefault="00A25105">
            <w:pPr>
              <w:pStyle w:val="TableText"/>
            </w:pPr>
          </w:p>
        </w:tc>
      </w:tr>
      <w:tr w:rsidR="00A25105">
        <w:trPr>
          <w:trHeight w:val="432"/>
          <w:jc w:val="center"/>
        </w:trPr>
        <w:tc>
          <w:tcPr>
            <w:tcW w:w="10800" w:type="dxa"/>
            <w:vAlign w:val="center"/>
          </w:tcPr>
          <w:p w:rsidR="00A25105" w:rsidRDefault="00A25105">
            <w:pPr>
              <w:pStyle w:val="CenteredColumnHeading"/>
            </w:pPr>
          </w:p>
        </w:tc>
      </w:tr>
    </w:tbl>
    <w:p w:rsidR="00A25105" w:rsidRDefault="00A25105"/>
    <w:sectPr w:rsidR="00A25105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proofState w:spelling="clean" w:grammar="clean"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F77"/>
    <w:rsid w:val="001448BE"/>
    <w:rsid w:val="001E58B6"/>
    <w:rsid w:val="001F68B2"/>
    <w:rsid w:val="002620BA"/>
    <w:rsid w:val="002749DB"/>
    <w:rsid w:val="0042287C"/>
    <w:rsid w:val="004C55BD"/>
    <w:rsid w:val="00532F77"/>
    <w:rsid w:val="005E37A7"/>
    <w:rsid w:val="00656F6B"/>
    <w:rsid w:val="007879E8"/>
    <w:rsid w:val="007A7762"/>
    <w:rsid w:val="007B041C"/>
    <w:rsid w:val="007B3663"/>
    <w:rsid w:val="00812F18"/>
    <w:rsid w:val="008234AC"/>
    <w:rsid w:val="0089465D"/>
    <w:rsid w:val="008A6803"/>
    <w:rsid w:val="00A25105"/>
    <w:rsid w:val="00A6362C"/>
    <w:rsid w:val="00A81A52"/>
    <w:rsid w:val="00AB7E62"/>
    <w:rsid w:val="00AE01BA"/>
    <w:rsid w:val="00C15616"/>
    <w:rsid w:val="00EE5D92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qFormat="1"/>
    <w:lsdException w:name="Subtitle" w:uiPriority="5" w:qFormat="1"/>
    <w:lsdException w:name="Block Text" w:uiPriority="3" w:qFormat="1"/>
    <w:lsdException w:name="Strong" w:semiHidden="0" w:uiPriority="2" w:unhideWhenUsed="0"/>
    <w:lsdException w:name="Emphasis" w:uiPriority="2" w:qFormat="1"/>
    <w:lsdException w:name="Table Grid" w:semiHidden="0" w:uiPriority="1" w:unhideWhenUsed="0"/>
    <w:lsdException w:name="Revision" w:uiPriority="0" w:unhideWhenUsed="0"/>
    <w:lsdException w:name="List Paragraph" w:uiPriority="29" w:qFormat="1"/>
    <w:lsdException w:name="Quote" w:uiPriority="2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unhideWhenUsed/>
    <w:pPr>
      <w:spacing w:line="264" w:lineRule="auto"/>
      <w:outlineLvl w:val="1"/>
    </w:pPr>
    <w:rPr>
      <w:rFonts w:ascii="Tahoma" w:eastAsia="Times New Roman" w:hAnsi="Tahoma" w:cs="Times New Roman"/>
      <w:b/>
      <w:caps/>
      <w:spacing w:val="4"/>
      <w:sz w:val="16"/>
      <w:szCs w:val="16"/>
    </w:rPr>
  </w:style>
  <w:style w:type="paragraph" w:styleId="Heading3">
    <w:name w:val="heading 3"/>
    <w:basedOn w:val="Normal"/>
    <w:next w:val="Normal"/>
    <w:link w:val="Heading3Char"/>
    <w:semiHidden/>
    <w:unhideWhenUsed/>
    <w:pPr>
      <w:spacing w:line="264" w:lineRule="auto"/>
      <w:outlineLvl w:val="2"/>
    </w:pPr>
    <w:rPr>
      <w:rFonts w:ascii="Calibri" w:eastAsia="Times New Roman" w:hAnsi="Calibri" w:cs="Times New Roman"/>
      <w:i/>
      <w:spacing w:val="4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rPr>
      <w:rFonts w:ascii="Tahoma" w:eastAsia="Times New Roman" w:hAnsi="Tahoma" w:cs="Times New Roman"/>
      <w:b/>
      <w:caps/>
      <w:spacing w:val="4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Pr>
      <w:rFonts w:ascii="Calibri" w:eastAsia="Times New Roman" w:hAnsi="Calibri" w:cs="Times New Roman"/>
      <w:i/>
      <w:spacing w:val="4"/>
      <w:sz w:val="18"/>
      <w:szCs w:val="18"/>
    </w:rPr>
  </w:style>
  <w:style w:type="paragraph" w:customStyle="1" w:styleId="CompanyName">
    <w:name w:val="Company Name"/>
    <w:basedOn w:val="Normal"/>
    <w:qFormat/>
    <w:pPr>
      <w:spacing w:before="140" w:line="264" w:lineRule="auto"/>
    </w:pPr>
    <w:rPr>
      <w:rFonts w:asciiTheme="majorHAnsi" w:eastAsia="Times New Roman" w:hAnsiTheme="majorHAnsi" w:cs="Times New Roman"/>
      <w:b/>
      <w:spacing w:val="4"/>
      <w:szCs w:val="18"/>
    </w:rPr>
  </w:style>
  <w:style w:type="paragraph" w:customStyle="1" w:styleId="ColumnHeading">
    <w:name w:val="Column Heading"/>
    <w:basedOn w:val="Normal"/>
    <w:qFormat/>
    <w:pPr>
      <w:spacing w:line="264" w:lineRule="auto"/>
    </w:pPr>
    <w:rPr>
      <w:rFonts w:asciiTheme="majorHAnsi" w:eastAsia="Times New Roman" w:hAnsiTheme="majorHAnsi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pPr>
      <w:jc w:val="right"/>
    </w:pPr>
    <w:rPr>
      <w:rFonts w:eastAsia="Times New Roman" w:cs="Times New Roman"/>
      <w:caps/>
      <w:sz w:val="16"/>
      <w:szCs w:val="16"/>
    </w:rPr>
  </w:style>
  <w:style w:type="paragraph" w:customStyle="1" w:styleId="Amount">
    <w:name w:val="Amount"/>
    <w:basedOn w:val="Normal"/>
    <w:qFormat/>
    <w:pPr>
      <w:spacing w:line="264" w:lineRule="auto"/>
      <w:jc w:val="right"/>
    </w:pPr>
    <w:rPr>
      <w:rFonts w:eastAsia="Times New Roman" w:cs="Times New Roman"/>
      <w:spacing w:val="4"/>
      <w:sz w:val="20"/>
      <w:szCs w:val="20"/>
    </w:rPr>
  </w:style>
  <w:style w:type="character" w:styleId="Strong">
    <w:name w:val="Strong"/>
    <w:basedOn w:val="DefaultParagraphFont"/>
    <w:uiPriority w:val="2"/>
    <w:semiHidden/>
    <w:unhideWhenUsed/>
    <w:rPr>
      <w:b/>
      <w:bCs/>
    </w:rPr>
  </w:style>
  <w:style w:type="paragraph" w:customStyle="1" w:styleId="ContactInformation">
    <w:name w:val="Contact Information"/>
    <w:basedOn w:val="Normal"/>
    <w:qFormat/>
    <w:rPr>
      <w:sz w:val="18"/>
    </w:rPr>
  </w:style>
  <w:style w:type="paragraph" w:customStyle="1" w:styleId="Slogan">
    <w:name w:val="Slogan"/>
    <w:basedOn w:val="Heading3"/>
    <w:qFormat/>
    <w:pPr>
      <w:spacing w:after="240"/>
    </w:pPr>
    <w:rPr>
      <w:rFonts w:asciiTheme="minorHAnsi" w:hAnsiTheme="minorHAnsi"/>
    </w:rPr>
  </w:style>
  <w:style w:type="paragraph" w:customStyle="1" w:styleId="CenteredColumnHeading">
    <w:name w:val="Centered Column Heading"/>
    <w:basedOn w:val="ColumnHeading"/>
    <w:qFormat/>
    <w:pPr>
      <w:jc w:val="center"/>
    </w:pPr>
  </w:style>
  <w:style w:type="paragraph" w:customStyle="1" w:styleId="TableText">
    <w:name w:val="Table Text"/>
    <w:basedOn w:val="Normal"/>
    <w:qFormat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Invoice">
    <w:name w:val="Invoice"/>
    <w:basedOn w:val="Normal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qFormat="1"/>
    <w:lsdException w:name="Subtitle" w:uiPriority="5" w:qFormat="1"/>
    <w:lsdException w:name="Block Text" w:uiPriority="3" w:qFormat="1"/>
    <w:lsdException w:name="Strong" w:semiHidden="0" w:uiPriority="2" w:unhideWhenUsed="0"/>
    <w:lsdException w:name="Emphasis" w:uiPriority="2" w:qFormat="1"/>
    <w:lsdException w:name="Table Grid" w:semiHidden="0" w:uiPriority="1" w:unhideWhenUsed="0"/>
    <w:lsdException w:name="Revision" w:uiPriority="0" w:unhideWhenUsed="0"/>
    <w:lsdException w:name="List Paragraph" w:uiPriority="29" w:qFormat="1"/>
    <w:lsdException w:name="Quote" w:uiPriority="2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unhideWhenUsed/>
    <w:pPr>
      <w:spacing w:line="264" w:lineRule="auto"/>
      <w:outlineLvl w:val="1"/>
    </w:pPr>
    <w:rPr>
      <w:rFonts w:ascii="Tahoma" w:eastAsia="Times New Roman" w:hAnsi="Tahoma" w:cs="Times New Roman"/>
      <w:b/>
      <w:caps/>
      <w:spacing w:val="4"/>
      <w:sz w:val="16"/>
      <w:szCs w:val="16"/>
    </w:rPr>
  </w:style>
  <w:style w:type="paragraph" w:styleId="Heading3">
    <w:name w:val="heading 3"/>
    <w:basedOn w:val="Normal"/>
    <w:next w:val="Normal"/>
    <w:link w:val="Heading3Char"/>
    <w:semiHidden/>
    <w:unhideWhenUsed/>
    <w:pPr>
      <w:spacing w:line="264" w:lineRule="auto"/>
      <w:outlineLvl w:val="2"/>
    </w:pPr>
    <w:rPr>
      <w:rFonts w:ascii="Calibri" w:eastAsia="Times New Roman" w:hAnsi="Calibri" w:cs="Times New Roman"/>
      <w:i/>
      <w:spacing w:val="4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rPr>
      <w:rFonts w:ascii="Tahoma" w:eastAsia="Times New Roman" w:hAnsi="Tahoma" w:cs="Times New Roman"/>
      <w:b/>
      <w:caps/>
      <w:spacing w:val="4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Pr>
      <w:rFonts w:ascii="Calibri" w:eastAsia="Times New Roman" w:hAnsi="Calibri" w:cs="Times New Roman"/>
      <w:i/>
      <w:spacing w:val="4"/>
      <w:sz w:val="18"/>
      <w:szCs w:val="18"/>
    </w:rPr>
  </w:style>
  <w:style w:type="paragraph" w:customStyle="1" w:styleId="CompanyName">
    <w:name w:val="Company Name"/>
    <w:basedOn w:val="Normal"/>
    <w:qFormat/>
    <w:pPr>
      <w:spacing w:before="140" w:line="264" w:lineRule="auto"/>
    </w:pPr>
    <w:rPr>
      <w:rFonts w:asciiTheme="majorHAnsi" w:eastAsia="Times New Roman" w:hAnsiTheme="majorHAnsi" w:cs="Times New Roman"/>
      <w:b/>
      <w:spacing w:val="4"/>
      <w:szCs w:val="18"/>
    </w:rPr>
  </w:style>
  <w:style w:type="paragraph" w:customStyle="1" w:styleId="ColumnHeading">
    <w:name w:val="Column Heading"/>
    <w:basedOn w:val="Normal"/>
    <w:qFormat/>
    <w:pPr>
      <w:spacing w:line="264" w:lineRule="auto"/>
    </w:pPr>
    <w:rPr>
      <w:rFonts w:asciiTheme="majorHAnsi" w:eastAsia="Times New Roman" w:hAnsiTheme="majorHAnsi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pPr>
      <w:jc w:val="right"/>
    </w:pPr>
    <w:rPr>
      <w:rFonts w:eastAsia="Times New Roman" w:cs="Times New Roman"/>
      <w:caps/>
      <w:sz w:val="16"/>
      <w:szCs w:val="16"/>
    </w:rPr>
  </w:style>
  <w:style w:type="paragraph" w:customStyle="1" w:styleId="Amount">
    <w:name w:val="Amount"/>
    <w:basedOn w:val="Normal"/>
    <w:qFormat/>
    <w:pPr>
      <w:spacing w:line="264" w:lineRule="auto"/>
      <w:jc w:val="right"/>
    </w:pPr>
    <w:rPr>
      <w:rFonts w:eastAsia="Times New Roman" w:cs="Times New Roman"/>
      <w:spacing w:val="4"/>
      <w:sz w:val="20"/>
      <w:szCs w:val="20"/>
    </w:rPr>
  </w:style>
  <w:style w:type="character" w:styleId="Strong">
    <w:name w:val="Strong"/>
    <w:basedOn w:val="DefaultParagraphFont"/>
    <w:uiPriority w:val="2"/>
    <w:semiHidden/>
    <w:unhideWhenUsed/>
    <w:rPr>
      <w:b/>
      <w:bCs/>
    </w:rPr>
  </w:style>
  <w:style w:type="paragraph" w:customStyle="1" w:styleId="ContactInformation">
    <w:name w:val="Contact Information"/>
    <w:basedOn w:val="Normal"/>
    <w:qFormat/>
    <w:rPr>
      <w:sz w:val="18"/>
    </w:rPr>
  </w:style>
  <w:style w:type="paragraph" w:customStyle="1" w:styleId="Slogan">
    <w:name w:val="Slogan"/>
    <w:basedOn w:val="Heading3"/>
    <w:qFormat/>
    <w:pPr>
      <w:spacing w:after="240"/>
    </w:pPr>
    <w:rPr>
      <w:rFonts w:asciiTheme="minorHAnsi" w:hAnsiTheme="minorHAnsi"/>
    </w:rPr>
  </w:style>
  <w:style w:type="paragraph" w:customStyle="1" w:styleId="CenteredColumnHeading">
    <w:name w:val="Centered Column Heading"/>
    <w:basedOn w:val="ColumnHeading"/>
    <w:qFormat/>
    <w:pPr>
      <w:jc w:val="center"/>
    </w:pPr>
  </w:style>
  <w:style w:type="paragraph" w:customStyle="1" w:styleId="TableText">
    <w:name w:val="Table Text"/>
    <w:basedOn w:val="Normal"/>
    <w:qFormat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Invoice">
    <w:name w:val="Invoice"/>
    <w:basedOn w:val="Normal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34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AppData\Roaming\Microsoft\Templates\Invoice_serv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D4F5AA42DE14E7FAD3C2FE635A1E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FD532-E36E-4928-9CDF-1CC08D39D780}"/>
      </w:docPartPr>
      <w:docPartBody>
        <w:p w:rsidR="00BD7760" w:rsidRDefault="0042633C">
          <w:pPr>
            <w:pStyle w:val="1D4F5AA42DE14E7FAD3C2FE635A1E562"/>
          </w:pPr>
          <w:r>
            <w:t>[Company Name]</w:t>
          </w:r>
        </w:p>
      </w:docPartBody>
    </w:docPart>
    <w:docPart>
      <w:docPartPr>
        <w:name w:val="0A1D42DE21EE494E8AD9041C18D5F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09434-6BAA-4CBE-A584-F0C4DE059A7E}"/>
      </w:docPartPr>
      <w:docPartBody>
        <w:p w:rsidR="00BD7760" w:rsidRDefault="0042633C">
          <w:pPr>
            <w:pStyle w:val="0A1D42DE21EE494E8AD9041C18D5F9AA"/>
          </w:pPr>
          <w:r>
            <w:rPr>
              <w:rStyle w:val="PlaceholderText"/>
            </w:rPr>
            <w:t>[Street Address]</w:t>
          </w:r>
        </w:p>
      </w:docPartBody>
    </w:docPart>
    <w:docPart>
      <w:docPartPr>
        <w:name w:val="A94EF283DD8E4B149434DEB2AF516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4BBEE-0853-42E7-BD1B-D2D2C18C7163}"/>
      </w:docPartPr>
      <w:docPartBody>
        <w:p w:rsidR="00BD7760" w:rsidRDefault="0042633C">
          <w:pPr>
            <w:pStyle w:val="A94EF283DD8E4B149434DEB2AF51604A"/>
          </w:pPr>
          <w:r>
            <w:t>[Phone Number]</w:t>
          </w:r>
        </w:p>
      </w:docPartBody>
    </w:docPart>
    <w:docPart>
      <w:docPartPr>
        <w:name w:val="63D662273B68485F9A95CEB84029B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6BAB3-0565-4A0F-B833-43AEDE61D73F}"/>
      </w:docPartPr>
      <w:docPartBody>
        <w:p w:rsidR="00BD7760" w:rsidRDefault="0042633C">
          <w:pPr>
            <w:pStyle w:val="63D662273B68485F9A95CEB84029B937"/>
          </w:pPr>
          <w:r>
            <w:t>[Pick the date]</w:t>
          </w:r>
        </w:p>
      </w:docPartBody>
    </w:docPart>
    <w:docPart>
      <w:docPartPr>
        <w:name w:val="0A6294123AEC411E8434D29E986BB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473E9-71DF-435C-A80A-80D5440B3AC1}"/>
      </w:docPartPr>
      <w:docPartBody>
        <w:p w:rsidR="00BD7760" w:rsidRDefault="0042633C">
          <w:pPr>
            <w:pStyle w:val="0A6294123AEC411E8434D29E986BB6B3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33C"/>
    <w:rsid w:val="002D0887"/>
    <w:rsid w:val="0042633C"/>
    <w:rsid w:val="00BD7760"/>
    <w:rsid w:val="00DF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4F5AA42DE14E7FAD3C2FE635A1E562">
    <w:name w:val="1D4F5AA42DE14E7FAD3C2FE635A1E562"/>
  </w:style>
  <w:style w:type="paragraph" w:customStyle="1" w:styleId="ECA0AF3035DB43E59B701F1C66BDDAAC">
    <w:name w:val="ECA0AF3035DB43E59B701F1C66BDDAAC"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0A1D42DE21EE494E8AD9041C18D5F9AA">
    <w:name w:val="0A1D42DE21EE494E8AD9041C18D5F9AA"/>
  </w:style>
  <w:style w:type="paragraph" w:customStyle="1" w:styleId="A94EF283DD8E4B149434DEB2AF51604A">
    <w:name w:val="A94EF283DD8E4B149434DEB2AF51604A"/>
  </w:style>
  <w:style w:type="paragraph" w:customStyle="1" w:styleId="0348FF81D4774F37877B6D005C9412E4">
    <w:name w:val="0348FF81D4774F37877B6D005C9412E4"/>
  </w:style>
  <w:style w:type="paragraph" w:customStyle="1" w:styleId="4C860D49025043F3B9AECB5388C9D183">
    <w:name w:val="4C860D49025043F3B9AECB5388C9D183"/>
  </w:style>
  <w:style w:type="paragraph" w:customStyle="1" w:styleId="63D662273B68485F9A95CEB84029B937">
    <w:name w:val="63D662273B68485F9A95CEB84029B937"/>
  </w:style>
  <w:style w:type="paragraph" w:customStyle="1" w:styleId="6844F3622898457D8463035D5251B22D">
    <w:name w:val="6844F3622898457D8463035D5251B22D"/>
  </w:style>
  <w:style w:type="paragraph" w:customStyle="1" w:styleId="E85433EAD2E34E168385CEC00CB0F1F5">
    <w:name w:val="E85433EAD2E34E168385CEC00CB0F1F5"/>
  </w:style>
  <w:style w:type="paragraph" w:customStyle="1" w:styleId="AE0F402829EC437D81E1DD66AA832140">
    <w:name w:val="AE0F402829EC437D81E1DD66AA832140"/>
  </w:style>
  <w:style w:type="paragraph" w:customStyle="1" w:styleId="DDCD4837580D46E3ADDBEB063768F582">
    <w:name w:val="DDCD4837580D46E3ADDBEB063768F582"/>
  </w:style>
  <w:style w:type="paragraph" w:customStyle="1" w:styleId="1E603CDBE74146EF9F55ACF367BB3651">
    <w:name w:val="1E603CDBE74146EF9F55ACF367BB3651"/>
  </w:style>
  <w:style w:type="paragraph" w:customStyle="1" w:styleId="EE03F66D71894B7DB2A0DB7448E4A6D4">
    <w:name w:val="EE03F66D71894B7DB2A0DB7448E4A6D4"/>
  </w:style>
  <w:style w:type="paragraph" w:customStyle="1" w:styleId="6D8CC5FFE4D24A4B9E386773985057E1">
    <w:name w:val="6D8CC5FFE4D24A4B9E386773985057E1"/>
  </w:style>
  <w:style w:type="paragraph" w:customStyle="1" w:styleId="0A6294123AEC411E8434D29E986BB6B3">
    <w:name w:val="0A6294123AEC411E8434D29E986BB6B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4F5AA42DE14E7FAD3C2FE635A1E562">
    <w:name w:val="1D4F5AA42DE14E7FAD3C2FE635A1E562"/>
  </w:style>
  <w:style w:type="paragraph" w:customStyle="1" w:styleId="ECA0AF3035DB43E59B701F1C66BDDAAC">
    <w:name w:val="ECA0AF3035DB43E59B701F1C66BDDAAC"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0A1D42DE21EE494E8AD9041C18D5F9AA">
    <w:name w:val="0A1D42DE21EE494E8AD9041C18D5F9AA"/>
  </w:style>
  <w:style w:type="paragraph" w:customStyle="1" w:styleId="A94EF283DD8E4B149434DEB2AF51604A">
    <w:name w:val="A94EF283DD8E4B149434DEB2AF51604A"/>
  </w:style>
  <w:style w:type="paragraph" w:customStyle="1" w:styleId="0348FF81D4774F37877B6D005C9412E4">
    <w:name w:val="0348FF81D4774F37877B6D005C9412E4"/>
  </w:style>
  <w:style w:type="paragraph" w:customStyle="1" w:styleId="4C860D49025043F3B9AECB5388C9D183">
    <w:name w:val="4C860D49025043F3B9AECB5388C9D183"/>
  </w:style>
  <w:style w:type="paragraph" w:customStyle="1" w:styleId="63D662273B68485F9A95CEB84029B937">
    <w:name w:val="63D662273B68485F9A95CEB84029B937"/>
  </w:style>
  <w:style w:type="paragraph" w:customStyle="1" w:styleId="6844F3622898457D8463035D5251B22D">
    <w:name w:val="6844F3622898457D8463035D5251B22D"/>
  </w:style>
  <w:style w:type="paragraph" w:customStyle="1" w:styleId="E85433EAD2E34E168385CEC00CB0F1F5">
    <w:name w:val="E85433EAD2E34E168385CEC00CB0F1F5"/>
  </w:style>
  <w:style w:type="paragraph" w:customStyle="1" w:styleId="AE0F402829EC437D81E1DD66AA832140">
    <w:name w:val="AE0F402829EC437D81E1DD66AA832140"/>
  </w:style>
  <w:style w:type="paragraph" w:customStyle="1" w:styleId="DDCD4837580D46E3ADDBEB063768F582">
    <w:name w:val="DDCD4837580D46E3ADDBEB063768F582"/>
  </w:style>
  <w:style w:type="paragraph" w:customStyle="1" w:styleId="1E603CDBE74146EF9F55ACF367BB3651">
    <w:name w:val="1E603CDBE74146EF9F55ACF367BB3651"/>
  </w:style>
  <w:style w:type="paragraph" w:customStyle="1" w:styleId="EE03F66D71894B7DB2A0DB7448E4A6D4">
    <w:name w:val="EE03F66D71894B7DB2A0DB7448E4A6D4"/>
  </w:style>
  <w:style w:type="paragraph" w:customStyle="1" w:styleId="6D8CC5FFE4D24A4B9E386773985057E1">
    <w:name w:val="6D8CC5FFE4D24A4B9E386773985057E1"/>
  </w:style>
  <w:style w:type="paragraph" w:customStyle="1" w:styleId="0A6294123AEC411E8434D29E986BB6B3">
    <w:name w:val="0A6294123AEC411E8434D29E986BB6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larity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2014-07-13T00:00:00</PublishDate>
  <Abstract/>
  <CompanyAddress>4951 Lambeth Dr.</CompanyAddress>
  <CompanyPhone>512-579-1355</CompanyPhone>
  <CompanyFax>[Fax Number]</CompanyFax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4884A9-84DA-41E5-BC56-7C7178E4D8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E33F73-AEDC-457E-852D-B40833EBA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Invoice_service.dotx</Template>
  <TotalTime>12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Services invoice with hours and rate</vt:lpstr>
    </vt:vector>
  </TitlesOfParts>
  <Company>Gilbert Sauceda</Company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Services invoice with hours and rate</dc:title>
  <dc:creator>Alex</dc:creator>
  <cp:lastModifiedBy>Alex</cp:lastModifiedBy>
  <cp:revision>6</cp:revision>
  <cp:lastPrinted>2014-07-14T04:59:00Z</cp:lastPrinted>
  <dcterms:created xsi:type="dcterms:W3CDTF">2014-07-14T04:48:00Z</dcterms:created>
  <dcterms:modified xsi:type="dcterms:W3CDTF">2014-07-14T05:00:00Z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TC100726799990</vt:lpwstr>
  </property>
</Properties>
</file>